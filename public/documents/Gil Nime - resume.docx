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5B77" w:rsidRDefault="00605B77" w:rsidP="00605B77">
      <w:pPr>
        <w:pStyle w:val="Title"/>
      </w:pPr>
      <w:r>
        <w:t>Gil Nimer</w:t>
      </w:r>
    </w:p>
    <w:p w:rsidR="00605B77" w:rsidRDefault="00605B77" w:rsidP="00605B77">
      <w:r>
        <w:t>St. 6039/6, Nazareth, Israel 1601706 | Cell: (+972) 54-3314364 | gilmarianimer@gmail.com</w:t>
      </w:r>
    </w:p>
    <w:p w:rsidR="00605B77" w:rsidRDefault="00605B77" w:rsidP="00605B77">
      <w:pPr>
        <w:pStyle w:val="Heading1"/>
      </w:pPr>
      <w:r>
        <w:t>Summary</w:t>
      </w:r>
    </w:p>
    <w:p w:rsidR="00605B77" w:rsidRDefault="00605B77" w:rsidP="00605B77">
      <w:pPr>
        <w:pStyle w:val="ListBullet"/>
        <w:numPr>
          <w:ilvl w:val="0"/>
          <w:numId w:val="5"/>
        </w:numPr>
      </w:pPr>
      <w:r>
        <w:t>Web Developer specializing in web applications and framework development. Experienced with all stages of the development cycle for dynamic web projects. Adequate knowledge of Application Program Interfaces, Object Oriented Programming, well known design patterns like MVC, and best development practices. Always aiming for standard and modular code that produces HTML markup validity, performance and security for web application and frameworks.</w:t>
      </w:r>
    </w:p>
    <w:p w:rsidR="00605B77" w:rsidRDefault="00605B77" w:rsidP="00605B77">
      <w:pPr>
        <w:pStyle w:val="Heading1"/>
      </w:pPr>
      <w:r>
        <w:t>Technical Toolbox</w:t>
      </w:r>
    </w:p>
    <w:p w:rsidR="00605B77" w:rsidRDefault="00605B77" w:rsidP="00605B77">
      <w:pPr>
        <w:pStyle w:val="Heading2"/>
      </w:pPr>
      <w:r>
        <w:t>Languages and Experience</w:t>
      </w:r>
    </w:p>
    <w:p w:rsidR="00605B77" w:rsidRDefault="00605B77" w:rsidP="00605B77">
      <w:pPr>
        <w:pStyle w:val="ListBullet"/>
        <w:numPr>
          <w:ilvl w:val="0"/>
          <w:numId w:val="5"/>
        </w:numPr>
      </w:pPr>
      <w:r>
        <w:t>HTML5, CSS3, SASS, JavaScript, jQuery, Responsive Design, PHP, OOP, MVC, RestAPI, NodeJS, Express, Gulp, SocketIO, Mustache, Redis, MongoDB, MSSQL, MYSQL</w:t>
      </w:r>
    </w:p>
    <w:p w:rsidR="00605B77" w:rsidRDefault="00605B77" w:rsidP="00605B77">
      <w:pPr>
        <w:pStyle w:val="Heading2"/>
      </w:pPr>
      <w:r>
        <w:t>Work environment</w:t>
      </w:r>
    </w:p>
    <w:p w:rsidR="00605B77" w:rsidRDefault="00605B77" w:rsidP="00605B77">
      <w:pPr>
        <w:pStyle w:val="ListBullet"/>
        <w:numPr>
          <w:ilvl w:val="0"/>
          <w:numId w:val="5"/>
        </w:numPr>
      </w:pPr>
      <w:r>
        <w:t>PHPStorm, Adobe Dreamweaver, Photoshop, Illustrator, Visual Studio, Github, NPM, Bower, Gulp, SourceTree, Xampp, Appserv, Wamp, Apache, NoIP</w:t>
      </w:r>
    </w:p>
    <w:p w:rsidR="00605B77" w:rsidRDefault="00605B77" w:rsidP="00605B77">
      <w:pPr>
        <w:pStyle w:val="Heading2"/>
      </w:pPr>
      <w:r>
        <w:t>Design</w:t>
      </w:r>
    </w:p>
    <w:p w:rsidR="00605B77" w:rsidRDefault="00605B77" w:rsidP="00605B77">
      <w:pPr>
        <w:pStyle w:val="ListBullet"/>
        <w:numPr>
          <w:ilvl w:val="0"/>
          <w:numId w:val="5"/>
        </w:numPr>
      </w:pPr>
      <w:r>
        <w:t>Logo design and branding, Responsive Design, Web application design, User Interface design.</w:t>
      </w:r>
    </w:p>
    <w:sdt>
      <w:sdtPr>
        <w:id w:val="1494989950"/>
        <w:placeholder>
          <w:docPart w:val="E8EE10C7B64F460BBC1CD4F2617F7516"/>
        </w:placeholder>
        <w:temporary/>
        <w:showingPlcHdr/>
      </w:sdtPr>
      <w:sdtContent>
        <w:p w:rsidR="00605B77" w:rsidRDefault="00605B77" w:rsidP="00605B77">
          <w:pPr>
            <w:pStyle w:val="Heading1"/>
          </w:pPr>
          <w:r>
            <w:t>Experience</w:t>
          </w:r>
        </w:p>
      </w:sdtContent>
    </w:sdt>
    <w:p w:rsidR="00605B77" w:rsidRDefault="00605B77" w:rsidP="00605B77">
      <w:pPr>
        <w:pStyle w:val="Heading2"/>
      </w:pPr>
      <w:r>
        <w:t>Framework development | RuddyJS | JANUARY 2016 - MARCH 2017</w:t>
      </w:r>
    </w:p>
    <w:p w:rsidR="00605B77" w:rsidRDefault="00605B77" w:rsidP="00605B77">
      <w:pPr>
        <w:pStyle w:val="ListBullet"/>
        <w:numPr>
          <w:ilvl w:val="0"/>
          <w:numId w:val="5"/>
        </w:numPr>
      </w:pPr>
      <w:r>
        <w:t>The main purpose was to simplify and unify JavaScript in cross platforms.</w:t>
      </w:r>
    </w:p>
    <w:p w:rsidR="00605B77" w:rsidRDefault="00605B77" w:rsidP="00605B77">
      <w:pPr>
        <w:pStyle w:val="ListBullet"/>
        <w:numPr>
          <w:ilvl w:val="0"/>
          <w:numId w:val="5"/>
        </w:numPr>
      </w:pPr>
      <w:r>
        <w:t>Designed the library with an approach called Global Wrappers.</w:t>
      </w:r>
    </w:p>
    <w:p w:rsidR="00605B77" w:rsidRDefault="00605B77" w:rsidP="00605B77">
      <w:pPr>
        <w:pStyle w:val="ListBullet"/>
        <w:numPr>
          <w:ilvl w:val="0"/>
          <w:numId w:val="5"/>
        </w:numPr>
      </w:pPr>
      <w:r>
        <w:t>Programmed it to work both in NodeJS and browser environments.</w:t>
      </w:r>
    </w:p>
    <w:p w:rsidR="00605B77" w:rsidRDefault="00605B77" w:rsidP="00605B77">
      <w:pPr>
        <w:pStyle w:val="ListBullet"/>
        <w:numPr>
          <w:ilvl w:val="0"/>
          <w:numId w:val="5"/>
        </w:numPr>
      </w:pPr>
      <w:r>
        <w:t>Used tools to test browser compatibility and performance.</w:t>
      </w:r>
    </w:p>
    <w:p w:rsidR="00605B77" w:rsidRDefault="00605B77" w:rsidP="00605B77">
      <w:pPr>
        <w:pStyle w:val="ListBullet"/>
        <w:numPr>
          <w:ilvl w:val="0"/>
          <w:numId w:val="5"/>
        </w:numPr>
      </w:pPr>
      <w:r>
        <w:t>Used a modular code approach, to make it extendable and easy to modify.</w:t>
      </w:r>
    </w:p>
    <w:p w:rsidR="00605B77" w:rsidRDefault="00605B77" w:rsidP="00605B77">
      <w:pPr>
        <w:pStyle w:val="Heading2"/>
      </w:pPr>
      <w:r>
        <w:t>Branding and Logo Design | Isecurity | AUGUST 2016</w:t>
      </w:r>
    </w:p>
    <w:p w:rsidR="00605B77" w:rsidRDefault="00605B77" w:rsidP="00605B77">
      <w:pPr>
        <w:pStyle w:val="ListBullet"/>
        <w:numPr>
          <w:ilvl w:val="0"/>
          <w:numId w:val="5"/>
        </w:numPr>
      </w:pPr>
      <w:r>
        <w:t>Researched the field of cyber security.</w:t>
      </w:r>
    </w:p>
    <w:p w:rsidR="00605B77" w:rsidRDefault="00605B77" w:rsidP="00605B77">
      <w:pPr>
        <w:pStyle w:val="ListBullet"/>
        <w:numPr>
          <w:ilvl w:val="0"/>
          <w:numId w:val="5"/>
        </w:numPr>
      </w:pPr>
      <w:r>
        <w:t>Designed from the bottom-up.</w:t>
      </w:r>
    </w:p>
    <w:p w:rsidR="00605B77" w:rsidRDefault="00605B77" w:rsidP="00605B77">
      <w:pPr>
        <w:pStyle w:val="Heading2"/>
      </w:pPr>
      <w:r>
        <w:t>FRONT-END | FREESCOKETS | MAY 2016</w:t>
      </w:r>
    </w:p>
    <w:p w:rsidR="00605B77" w:rsidRDefault="00605B77" w:rsidP="00605B77">
      <w:pPr>
        <w:pStyle w:val="ListBullet"/>
        <w:numPr>
          <w:ilvl w:val="0"/>
          <w:numId w:val="5"/>
        </w:numPr>
      </w:pPr>
      <w:r>
        <w:t>Logo design</w:t>
      </w:r>
    </w:p>
    <w:p w:rsidR="00605B77" w:rsidRDefault="00605B77" w:rsidP="00605B77">
      <w:pPr>
        <w:pStyle w:val="ListBullet"/>
        <w:numPr>
          <w:ilvl w:val="0"/>
          <w:numId w:val="5"/>
        </w:numPr>
      </w:pPr>
      <w:r>
        <w:t>UI/UX Design</w:t>
      </w:r>
    </w:p>
    <w:p w:rsidR="00605B77" w:rsidRDefault="00605B77" w:rsidP="00605B77">
      <w:pPr>
        <w:pStyle w:val="ListBullet"/>
        <w:numPr>
          <w:ilvl w:val="0"/>
          <w:numId w:val="5"/>
        </w:numPr>
      </w:pPr>
      <w:r>
        <w:t>HTML5, CSS3 and JavaScript</w:t>
      </w:r>
    </w:p>
    <w:sdt>
      <w:sdtPr>
        <w:id w:val="1513793667"/>
        <w:placeholder>
          <w:docPart w:val="F7133CBE475E4C34B42C5CCC5101F585"/>
        </w:placeholder>
        <w:temporary/>
        <w:showingPlcHdr/>
      </w:sdtPr>
      <w:sdtContent>
        <w:p w:rsidR="00605B77" w:rsidRDefault="00605B77" w:rsidP="00605B77">
          <w:pPr>
            <w:pStyle w:val="Heading1"/>
          </w:pPr>
          <w:r>
            <w:t>Education</w:t>
          </w:r>
        </w:p>
      </w:sdtContent>
    </w:sdt>
    <w:p w:rsidR="00605B77" w:rsidRDefault="00605B77" w:rsidP="00605B77">
      <w:pPr>
        <w:pStyle w:val="Heading2"/>
      </w:pPr>
      <w:r>
        <w:t>INTERNET | TEaMMATES | LIFE</w:t>
      </w:r>
    </w:p>
    <w:p w:rsidR="00605B77" w:rsidRDefault="00605B77" w:rsidP="00605B77">
      <w:pPr>
        <w:pStyle w:val="ListBullet"/>
        <w:numPr>
          <w:ilvl w:val="0"/>
          <w:numId w:val="5"/>
        </w:numPr>
      </w:pPr>
      <w:r>
        <w:t>Non-academic degree</w:t>
      </w:r>
    </w:p>
    <w:p w:rsidR="00394A6D" w:rsidRPr="00605B77" w:rsidRDefault="00605B77" w:rsidP="00605B77">
      <w:pPr>
        <w:pStyle w:val="ListBullet"/>
        <w:numPr>
          <w:ilvl w:val="0"/>
          <w:numId w:val="5"/>
        </w:numPr>
      </w:pPr>
      <w:r>
        <w:t>Self-taught</w:t>
      </w:r>
      <w:bookmarkStart w:id="0" w:name="_GoBack"/>
      <w:bookmarkEnd w:id="0"/>
    </w:p>
    <w:sectPr w:rsidR="00394A6D" w:rsidRPr="00605B77">
      <w:footerReference w:type="default" r:id="rId8"/>
      <w:pgSz w:w="12240" w:h="15840"/>
      <w:pgMar w:top="1296"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370" w:rsidRDefault="00B25370">
      <w:pPr>
        <w:spacing w:after="0"/>
      </w:pPr>
      <w:r>
        <w:separator/>
      </w:r>
    </w:p>
  </w:endnote>
  <w:endnote w:type="continuationSeparator" w:id="0">
    <w:p w:rsidR="00B25370" w:rsidRDefault="00B253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617930"/>
      <w:docPartObj>
        <w:docPartGallery w:val="Page Numbers (Bottom of Page)"/>
        <w:docPartUnique/>
      </w:docPartObj>
    </w:sdtPr>
    <w:sdtEndPr>
      <w:rPr>
        <w:noProof/>
      </w:rPr>
    </w:sdtEndPr>
    <w:sdtContent>
      <w:p w:rsidR="00394A6D" w:rsidRDefault="007D00B3">
        <w:pPr>
          <w:pStyle w:val="Footer"/>
        </w:pPr>
        <w:r>
          <w:fldChar w:fldCharType="begin"/>
        </w:r>
        <w:r>
          <w:instrText xml:space="preserve"> PAGE   \* MERGEFORMAT </w:instrText>
        </w:r>
        <w:r>
          <w:fldChar w:fldCharType="separate"/>
        </w:r>
        <w:r w:rsidR="00605B77">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370" w:rsidRDefault="00B25370">
      <w:pPr>
        <w:spacing w:after="0"/>
      </w:pPr>
      <w:r>
        <w:separator/>
      </w:r>
    </w:p>
  </w:footnote>
  <w:footnote w:type="continuationSeparator" w:id="0">
    <w:p w:rsidR="00B25370" w:rsidRDefault="00B2537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77"/>
    <w:rsid w:val="00394A6D"/>
    <w:rsid w:val="00605B77"/>
    <w:rsid w:val="007D00B3"/>
    <w:rsid w:val="00B2537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38F170-4BA2-4FFA-A903-75100A688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5B77"/>
  </w:style>
  <w:style w:type="paragraph" w:styleId="Heading1">
    <w:name w:val="heading 1"/>
    <w:basedOn w:val="Normal"/>
    <w:link w:val="Heading1Char"/>
    <w:uiPriority w:val="9"/>
    <w:qFormat/>
    <w:pPr>
      <w:keepNext/>
      <w:keepLines/>
      <w:spacing w:before="500" w:after="100"/>
      <w:outlineLvl w:val="0"/>
    </w:pPr>
    <w:rPr>
      <w:rFonts w:asciiTheme="majorHAnsi" w:eastAsiaTheme="majorEastAsia" w:hAnsiTheme="majorHAnsi" w:cstheme="majorBidi"/>
      <w:b/>
      <w:color w:val="4E4E4E" w:themeColor="accent1" w:themeTint="BF"/>
      <w:sz w:val="24"/>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E4E4E" w:themeColor="accent1" w:themeTint="BF"/>
      <w:sz w:val="2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6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beast\AppData\Roaming\Microsoft\Templates\Function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EE10C7B64F460BBC1CD4F2617F7516"/>
        <w:category>
          <w:name w:val="General"/>
          <w:gallery w:val="placeholder"/>
        </w:category>
        <w:types>
          <w:type w:val="bbPlcHdr"/>
        </w:types>
        <w:behaviors>
          <w:behavior w:val="content"/>
        </w:behaviors>
        <w:guid w:val="{6E541B0B-0A28-4E4A-B909-14C30B4EE560}"/>
      </w:docPartPr>
      <w:docPartBody>
        <w:p w:rsidR="00000000" w:rsidRDefault="00614C15" w:rsidP="00614C15">
          <w:pPr>
            <w:pStyle w:val="E8EE10C7B64F460BBC1CD4F2617F7516"/>
          </w:pPr>
          <w:r>
            <w:t>Experience</w:t>
          </w:r>
        </w:p>
      </w:docPartBody>
    </w:docPart>
    <w:docPart>
      <w:docPartPr>
        <w:name w:val="F7133CBE475E4C34B42C5CCC5101F585"/>
        <w:category>
          <w:name w:val="General"/>
          <w:gallery w:val="placeholder"/>
        </w:category>
        <w:types>
          <w:type w:val="bbPlcHdr"/>
        </w:types>
        <w:behaviors>
          <w:behavior w:val="content"/>
        </w:behaviors>
        <w:guid w:val="{75731635-1297-4EAF-8983-55E4829849C6}"/>
      </w:docPartPr>
      <w:docPartBody>
        <w:p w:rsidR="00000000" w:rsidRDefault="00614C15" w:rsidP="00614C15">
          <w:pPr>
            <w:pStyle w:val="F7133CBE475E4C34B42C5CCC5101F585"/>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C15"/>
    <w:rsid w:val="0050058F"/>
    <w:rsid w:val="00614C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AF34944C734E6A9E1626B3DB504288">
    <w:name w:val="EEAF34944C734E6A9E1626B3DB504288"/>
  </w:style>
  <w:style w:type="paragraph" w:customStyle="1" w:styleId="E5695F011FD44DA28C9732706C3B6A80">
    <w:name w:val="E5695F011FD44DA28C9732706C3B6A80"/>
  </w:style>
  <w:style w:type="paragraph" w:customStyle="1" w:styleId="96B751B733DC41DAB06794A5597E43D1">
    <w:name w:val="96B751B733DC41DAB06794A5597E43D1"/>
  </w:style>
  <w:style w:type="paragraph" w:customStyle="1" w:styleId="AF85B905C54D48899BF6A15886043F26">
    <w:name w:val="AF85B905C54D48899BF6A15886043F26"/>
  </w:style>
  <w:style w:type="paragraph" w:customStyle="1" w:styleId="3F1628ED97984827A15BB0E4F39A4F30">
    <w:name w:val="3F1628ED97984827A15BB0E4F39A4F30"/>
  </w:style>
  <w:style w:type="paragraph" w:customStyle="1" w:styleId="C57DED4268DA434BADDD0A4167F923D6">
    <w:name w:val="C57DED4268DA434BADDD0A4167F923D6"/>
  </w:style>
  <w:style w:type="paragraph" w:customStyle="1" w:styleId="3694C49BDF304335B6AA8540EB5E706F">
    <w:name w:val="3694C49BDF304335B6AA8540EB5E706F"/>
  </w:style>
  <w:style w:type="paragraph" w:customStyle="1" w:styleId="A730A2A9790840189841D4AA1BDC81A0">
    <w:name w:val="A730A2A9790840189841D4AA1BDC81A0"/>
  </w:style>
  <w:style w:type="paragraph" w:customStyle="1" w:styleId="1FA390FBE647450095779B6D928DF67D">
    <w:name w:val="1FA390FBE647450095779B6D928DF67D"/>
  </w:style>
  <w:style w:type="paragraph" w:customStyle="1" w:styleId="F96389F0695A4DD492E4F6143820BDBF">
    <w:name w:val="F96389F0695A4DD492E4F6143820BDBF"/>
  </w:style>
  <w:style w:type="paragraph" w:customStyle="1" w:styleId="FC825817C20A4D8BBF97F2765876334F">
    <w:name w:val="FC825817C20A4D8BBF97F2765876334F"/>
  </w:style>
  <w:style w:type="paragraph" w:customStyle="1" w:styleId="28FC0193F13040B6AC2D5F5F65CD3D10">
    <w:name w:val="28FC0193F13040B6AC2D5F5F65CD3D10"/>
  </w:style>
  <w:style w:type="paragraph" w:customStyle="1" w:styleId="E61AE58EB3414A3E845962C4A9EC19AF">
    <w:name w:val="E61AE58EB3414A3E845962C4A9EC19AF"/>
  </w:style>
  <w:style w:type="paragraph" w:customStyle="1" w:styleId="93919382A05043648E04DFE16F4FFDF5">
    <w:name w:val="93919382A05043648E04DFE16F4FFDF5"/>
  </w:style>
  <w:style w:type="paragraph" w:customStyle="1" w:styleId="8F529B696C9447D2BBE10A3649D9B7A4">
    <w:name w:val="8F529B696C9447D2BBE10A3649D9B7A4"/>
  </w:style>
  <w:style w:type="paragraph" w:customStyle="1" w:styleId="33D45BD9BCAA443CB7C287927CE17E85">
    <w:name w:val="33D45BD9BCAA443CB7C287927CE17E85"/>
  </w:style>
  <w:style w:type="paragraph" w:customStyle="1" w:styleId="0A0203C4BC7349F88BB1071C54CBA689">
    <w:name w:val="0A0203C4BC7349F88BB1071C54CBA689"/>
  </w:style>
  <w:style w:type="paragraph" w:customStyle="1" w:styleId="B2661C2CBC104300BF6A5A2FD520546F">
    <w:name w:val="B2661C2CBC104300BF6A5A2FD520546F"/>
  </w:style>
  <w:style w:type="paragraph" w:customStyle="1" w:styleId="EED82D6BF13E4A9C9F4F828ED15E20C5">
    <w:name w:val="EED82D6BF13E4A9C9F4F828ED15E20C5"/>
  </w:style>
  <w:style w:type="paragraph" w:customStyle="1" w:styleId="C93773AC7CE84F2CAF10BFEBBDA4C9BD">
    <w:name w:val="C93773AC7CE84F2CAF10BFEBBDA4C9BD"/>
  </w:style>
  <w:style w:type="paragraph" w:customStyle="1" w:styleId="442DAC03C69E46E4A89708449D7F0632">
    <w:name w:val="442DAC03C69E46E4A89708449D7F0632"/>
  </w:style>
  <w:style w:type="paragraph" w:customStyle="1" w:styleId="0EB2C671B80B43CAACAF7858103904E0">
    <w:name w:val="0EB2C671B80B43CAACAF7858103904E0"/>
  </w:style>
  <w:style w:type="paragraph" w:customStyle="1" w:styleId="B75975A7A96B4C9686DF317E17F38C86">
    <w:name w:val="B75975A7A96B4C9686DF317E17F38C86"/>
  </w:style>
  <w:style w:type="paragraph" w:customStyle="1" w:styleId="061803CB7FE1499DA3799C08151B92E7">
    <w:name w:val="061803CB7FE1499DA3799C08151B92E7"/>
  </w:style>
  <w:style w:type="paragraph" w:customStyle="1" w:styleId="0178061D86B24A98A7043612E1518A10">
    <w:name w:val="0178061D86B24A98A7043612E1518A10"/>
  </w:style>
  <w:style w:type="paragraph" w:customStyle="1" w:styleId="E8EE10C7B64F460BBC1CD4F2617F7516">
    <w:name w:val="E8EE10C7B64F460BBC1CD4F2617F7516"/>
    <w:rsid w:val="00614C15"/>
  </w:style>
  <w:style w:type="paragraph" w:customStyle="1" w:styleId="F7133CBE475E4C34B42C5CCC5101F585">
    <w:name w:val="F7133CBE475E4C34B42C5CCC5101F585"/>
    <w:rsid w:val="00614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1AE1-E5D9-4840-80B1-BD01EA588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Functional Resume.dotx</Template>
  <TotalTime>0</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beast</dc:creator>
  <cp:keywords/>
  <cp:lastModifiedBy>the beast</cp:lastModifiedBy>
  <cp:revision>1</cp:revision>
  <dcterms:created xsi:type="dcterms:W3CDTF">2017-03-13T22:24:00Z</dcterms:created>
  <dcterms:modified xsi:type="dcterms:W3CDTF">2017-03-13T22:24:00Z</dcterms:modified>
  <cp:version/>
</cp:coreProperties>
</file>